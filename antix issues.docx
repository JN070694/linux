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2262B"/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CEDFFA"/>
          <w:sz w:val="52"/>
          <w:szCs w:val="52"/>
        </w:rPr>
        <w:t>MTSU</w:t>
      </w:r>
      <w:r>
        <w:rPr>
          <w:rFonts w:cs="Times New Roman" w:ascii="Times New Roman" w:hAnsi="Times New Roman"/>
          <w:color w:val="CEDFFA"/>
          <w:sz w:val="52"/>
          <w:szCs w:val="52"/>
        </w:rPr>
        <w:t xml:space="preserve"> | Accounting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5943600" cy="381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1"/>
                        <wps:cNvSpPr/>
                      </wps:nvSpPr>
                      <wps:spPr>
                        <a:xfrm>
                          <a:off x="0" y="0"/>
                          <a:ext cx="5943600" cy="38160"/>
                        </a:xfrm>
                        <a:prstGeom prst="rect">
                          <a:avLst/>
                        </a:prstGeom>
                        <a:solidFill>
                          <a:srgbClr val="cedff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cedffa" stroked="f" o:allowincell="f" style="position:absolute;margin-left:0pt;margin-top:-3.05pt;width:467.95pt;height:2.95pt;mso-wrap-style:none;v-text-anchor:middle;mso-position-horizontal:center;mso-position-vertical:top">
                <v:fill o:detectmouseclick="t" type="solid" color2="#31200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16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Weekly Summary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</w:rPr>
          <w:t>https://www.reddit.com/r/chrultrabook/comments/syh21g/how_do_i_make_the_keyboard_and_touchpad_work_im/</w:t>
        </w:r>
      </w:hyperlink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hyperlink r:id="rId5">
        <w:r>
          <w:rPr>
            <w:rStyle w:val="Hyperlink"/>
            <w:rFonts w:cs="Times New Roman" w:ascii="Times New Roman" w:hAnsi="Times New Roman"/>
            <w:b/>
            <w:bCs/>
          </w:rPr>
          <w:t>https://forums.linuxmint.com/viewtopic.php?t=425703</w:t>
        </w:r>
      </w:hyperlink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hyperlink r:id="rId7">
        <w:r>
          <w:rPr>
            <w:rStyle w:val="Hyperlink"/>
            <w:rFonts w:cs="Times New Roman" w:ascii="Times New Roman" w:hAnsi="Times New Roman"/>
            <w:b/>
            <w:bCs/>
          </w:rPr>
          <w:t>https://www.antixforum.com/forums/topic/keyboard-not-working/page/4/</w:t>
        </w:r>
      </w:hyperlink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hyperlink r:id="rId9">
        <w:r>
          <w:rPr>
            <w:rStyle w:val="Hyperlink"/>
            <w:rFonts w:cs="Times New Roman" w:ascii="Times New Roman" w:hAnsi="Times New Roman"/>
            <w:b/>
            <w:bCs/>
          </w:rPr>
          <w:t>https://damnsmalllinux.org/forums/thread-54.html</w:t>
        </w:r>
      </w:hyperlink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start"/>
    </w:pPr>
    <w:rPr>
      <w:rFonts w:ascii="Aptos" w:hAnsi="Aptos" w:eastAsia="Aptos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Textbody">
    <w:name w:val="Text body"/>
    <w:basedOn w:val="Normal"/>
    <w:qFormat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oto Serif CJK SC" w:cs="Noto Sans Devanagari"/>
      <w:kern w:val="2"/>
      <w:lang w:eastAsia="zh-CN" w:bidi="hi-IN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eastAsia="zh-CN" w:bidi="hi-IN" w:val="en-US"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ddit.com/r/chrultrabook/comments/syh21g/how_do_i_make_the_keyboard_and_touchpad_work_i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forums.linuxmint.com/viewtopic.php?t=42570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antixforum.com/forums/topic/keyboard-not-working/page/4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amnsmalllinux.org/forums/thread-54.html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Template, Word</Template>
  <TotalTime>8</TotalTime>
  <Application>LibreOffice/24.2.7.2$Linux_X86_64 LibreOffice_project/420$Build-2</Application>
  <AppVersion>15.0000</AppVersion>
  <Pages>1</Pages>
  <Words>9</Words>
  <Characters>297</Characters>
  <CharactersWithSpaces>300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2025-07-21T22:04:38Z</dcterms:created>
  <dc:creator/>
  <dc:description/>
  <dc:language>en-US</dc:language>
  <cp:lastModifiedBy/>
  <dcterms:modified xsi:type="dcterms:W3CDTF">2025-07-21T22:13:03Z</dcterms:modified>
  <cp:revision>3</cp:revision>
  <dc:subject/>
  <dc:title>Formal Template,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